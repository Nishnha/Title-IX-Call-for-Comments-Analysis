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C8100" w14:textId="77777777" w:rsidR="0078676F" w:rsidRDefault="0078676F" w:rsidP="00FA02E6">
      <w:pPr>
        <w:rPr>
          <w:rFonts w:ascii="Helvetica" w:hAnsi="Helvetica" w:cs="Arial"/>
          <w:caps/>
          <w:w w:val="115"/>
          <w:sz w:val="16"/>
        </w:rPr>
        <w:sectPr w:rsidR="0078676F" w:rsidSect="002F5310">
          <w:headerReference w:type="default" r:id="rId11"/>
          <w:footerReference w:type="default" r:id="rId12"/>
          <w:footerReference w:type="first" r:id="rId13"/>
          <w:type w:val="continuous"/>
          <w:pgSz w:w="12240" w:h="15840" w:code="1"/>
          <w:pgMar w:top="274" w:right="1440" w:bottom="806" w:left="1440" w:header="720" w:footer="432" w:gutter="0"/>
          <w:cols w:space="720"/>
          <w:noEndnote/>
          <w:titlePg/>
          <w:docGrid w:linePitch="299"/>
        </w:sectPr>
      </w:pPr>
      <w:bookmarkStart w:id="0" w:name="_GoBack"/>
      <w:bookmarkEnd w:id="0"/>
    </w:p>
    <w:p w14:paraId="51EDBB55" w14:textId="77777777" w:rsidR="0078676F" w:rsidRDefault="0078676F" w:rsidP="003F602B">
      <w:pPr>
        <w:rPr>
          <w:rFonts w:ascii="Helvetica" w:hAnsi="Helvetica" w:cs="Arial"/>
          <w:caps/>
          <w:w w:val="115"/>
          <w:sz w:val="16"/>
        </w:rPr>
      </w:pPr>
    </w:p>
    <w:p w14:paraId="2838A005" w14:textId="77777777" w:rsidR="0078676F" w:rsidRPr="0078676F" w:rsidRDefault="0078676F" w:rsidP="00B3235D">
      <w:pPr>
        <w:spacing w:before="1440"/>
        <w:jc w:val="center"/>
        <w:rPr>
          <w:rFonts w:ascii="Helvetica" w:hAnsi="Helvetica" w:cs="Arial"/>
          <w:caps/>
          <w:w w:val="115"/>
          <w:sz w:val="16"/>
        </w:rPr>
      </w:pPr>
      <w:r w:rsidRPr="0078676F">
        <w:rPr>
          <w:rFonts w:ascii="Helvetica" w:hAnsi="Helvetica" w:cs="Arial"/>
          <w:caps/>
          <w:w w:val="115"/>
          <w:sz w:val="16"/>
        </w:rPr>
        <w:t>Rick Snyder</w:t>
      </w:r>
    </w:p>
    <w:p w14:paraId="1F5FA820" w14:textId="77777777" w:rsidR="0078676F" w:rsidRDefault="0078676F" w:rsidP="007A291D">
      <w:pPr>
        <w:ind w:left="90"/>
        <w:jc w:val="center"/>
        <w:rPr>
          <w:rFonts w:ascii="Helvetica" w:hAnsi="Helvetica" w:cs="Arial"/>
          <w:smallCaps/>
          <w:w w:val="115"/>
          <w:sz w:val="16"/>
          <w:szCs w:val="16"/>
        </w:rPr>
      </w:pPr>
      <w:r w:rsidRPr="0078676F">
        <w:rPr>
          <w:rFonts w:ascii="Helvetica" w:hAnsi="Helvetica" w:cs="Arial"/>
          <w:smallCaps/>
          <w:w w:val="115"/>
          <w:sz w:val="16"/>
          <w:szCs w:val="16"/>
        </w:rPr>
        <w:t>Governor</w:t>
      </w:r>
      <w:r>
        <w:rPr>
          <w:rFonts w:ascii="Helvetica" w:hAnsi="Helvetica" w:cs="Arial"/>
          <w:smallCaps/>
          <w:w w:val="115"/>
          <w:sz w:val="16"/>
          <w:szCs w:val="16"/>
        </w:rPr>
        <w:br w:type="column"/>
      </w:r>
      <w:r w:rsidR="00BB783F">
        <w:rPr>
          <w:rFonts w:ascii="Helvetica" w:hAnsi="Helvetica" w:cs="Arial"/>
          <w:smallCaps/>
          <w:w w:val="115"/>
          <w:sz w:val="16"/>
          <w:szCs w:val="16"/>
        </w:rPr>
        <w:t xml:space="preserve"> </w:t>
      </w:r>
      <w:r w:rsidR="007D166A" w:rsidRPr="00704240">
        <w:rPr>
          <w:rFonts w:ascii="Helvetica" w:hAnsi="Helvetica" w:cs="Arial"/>
          <w:smallCaps/>
          <w:noProof/>
          <w:w w:val="115"/>
          <w:sz w:val="16"/>
          <w:szCs w:val="16"/>
        </w:rPr>
        <w:drawing>
          <wp:inline distT="0" distB="0" distL="0" distR="0" wp14:anchorId="4BD6D0DC" wp14:editId="0B176CEE">
            <wp:extent cx="544730" cy="633868"/>
            <wp:effectExtent l="0" t="0" r="0" b="1270"/>
            <wp:docPr id="1" name="Picture 1" descr="State of Michigan Seal" title="State of Michiga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5052" cy="657515"/>
                    </a:xfrm>
                    <a:prstGeom prst="rect">
                      <a:avLst/>
                    </a:prstGeom>
                    <a:noFill/>
                    <a:ln>
                      <a:noFill/>
                    </a:ln>
                  </pic:spPr>
                </pic:pic>
              </a:graphicData>
            </a:graphic>
          </wp:inline>
        </w:drawing>
      </w:r>
    </w:p>
    <w:p w14:paraId="33C191F7" w14:textId="77777777" w:rsidR="00870EE9" w:rsidRPr="0078676F" w:rsidRDefault="00870EE9" w:rsidP="007A291D">
      <w:pPr>
        <w:ind w:left="90"/>
        <w:jc w:val="center"/>
        <w:rPr>
          <w:rFonts w:ascii="Helvetica" w:hAnsi="Helvetica" w:cs="Arial"/>
          <w:smallCaps/>
          <w:w w:val="115"/>
          <w:sz w:val="16"/>
          <w:szCs w:val="16"/>
        </w:rPr>
      </w:pPr>
    </w:p>
    <w:p w14:paraId="24098F5E" w14:textId="77777777" w:rsidR="0078676F" w:rsidRPr="00267EA5" w:rsidRDefault="0078676F" w:rsidP="007A291D">
      <w:pPr>
        <w:tabs>
          <w:tab w:val="center" w:pos="3852"/>
        </w:tabs>
        <w:ind w:left="90"/>
        <w:jc w:val="center"/>
        <w:rPr>
          <w:rFonts w:ascii="Times New Roman" w:hAnsi="Times New Roman"/>
          <w:smallCaps/>
          <w:w w:val="115"/>
          <w:kern w:val="36"/>
          <w:sz w:val="20"/>
        </w:rPr>
      </w:pPr>
      <w:r w:rsidRPr="00267EA5">
        <w:rPr>
          <w:rFonts w:ascii="Times New Roman" w:hAnsi="Times New Roman"/>
          <w:smallCaps/>
          <w:w w:val="115"/>
          <w:kern w:val="36"/>
          <w:sz w:val="20"/>
        </w:rPr>
        <w:t>State of Michigan</w:t>
      </w:r>
    </w:p>
    <w:p w14:paraId="1DCDCC70" w14:textId="77777777" w:rsidR="0078676F" w:rsidRPr="0079777F" w:rsidRDefault="0078676F" w:rsidP="007A291D">
      <w:pPr>
        <w:tabs>
          <w:tab w:val="center" w:pos="3852"/>
        </w:tabs>
        <w:ind w:left="90"/>
        <w:jc w:val="center"/>
        <w:rPr>
          <w:rFonts w:ascii="Helvetica" w:hAnsi="Helvetica" w:cs="Arial"/>
          <w:caps/>
          <w:w w:val="115"/>
          <w:kern w:val="36"/>
          <w:sz w:val="20"/>
        </w:rPr>
      </w:pPr>
      <w:r w:rsidRPr="0079777F">
        <w:rPr>
          <w:rFonts w:ascii="Helvetica" w:hAnsi="Helvetica" w:cs="Arial"/>
          <w:caps/>
          <w:w w:val="115"/>
          <w:kern w:val="36"/>
          <w:sz w:val="20"/>
        </w:rPr>
        <w:t>department of Education</w:t>
      </w:r>
    </w:p>
    <w:p w14:paraId="7B289C81" w14:textId="77777777" w:rsidR="00B3235D" w:rsidRPr="00B3235D" w:rsidRDefault="0078676F" w:rsidP="00B3235D">
      <w:pPr>
        <w:ind w:left="90"/>
        <w:jc w:val="center"/>
        <w:rPr>
          <w:rFonts w:ascii="Times New Roman" w:hAnsi="Times New Roman"/>
          <w:smallCaps/>
          <w:w w:val="115"/>
          <w:kern w:val="36"/>
          <w:sz w:val="20"/>
        </w:rPr>
      </w:pPr>
      <w:r w:rsidRPr="00DB7D54">
        <w:rPr>
          <w:rFonts w:ascii="Times New Roman" w:hAnsi="Times New Roman"/>
          <w:smallCaps/>
          <w:w w:val="115"/>
          <w:kern w:val="36"/>
          <w:sz w:val="20"/>
        </w:rPr>
        <w:t>Lansing</w:t>
      </w:r>
      <w:r w:rsidRPr="00DB7D54">
        <w:rPr>
          <w:rFonts w:ascii="Times New Roman" w:hAnsi="Times New Roman"/>
          <w:smallCaps/>
          <w:w w:val="115"/>
          <w:kern w:val="36"/>
          <w:sz w:val="20"/>
        </w:rPr>
        <w:br w:type="column"/>
      </w:r>
    </w:p>
    <w:p w14:paraId="60090D6D" w14:textId="77777777" w:rsidR="0078676F" w:rsidRPr="0036229D" w:rsidRDefault="00236267" w:rsidP="00B3235D">
      <w:pPr>
        <w:spacing w:before="1360"/>
        <w:ind w:left="360"/>
        <w:jc w:val="center"/>
        <w:rPr>
          <w:rFonts w:ascii="Helvetica" w:hAnsi="Helvetica"/>
          <w:smallCaps/>
          <w:w w:val="115"/>
          <w:kern w:val="36"/>
          <w:sz w:val="20"/>
        </w:rPr>
      </w:pPr>
      <w:r>
        <w:rPr>
          <w:rFonts w:ascii="Helvetica" w:hAnsi="Helvetica" w:cs="Arial"/>
          <w:caps/>
          <w:w w:val="115"/>
          <w:sz w:val="16"/>
        </w:rPr>
        <w:t xml:space="preserve">BRIAN J. WHISTON </w:t>
      </w:r>
    </w:p>
    <w:p w14:paraId="56550582" w14:textId="77777777" w:rsidR="0078676F" w:rsidRPr="0036229D" w:rsidRDefault="0078676F" w:rsidP="007A291D">
      <w:pPr>
        <w:pStyle w:val="z-TopofForm"/>
        <w:pBdr>
          <w:bottom w:val="none" w:sz="0" w:space="0" w:color="auto"/>
        </w:pBdr>
        <w:ind w:left="360"/>
        <w:rPr>
          <w:rFonts w:ascii="Helvetica" w:hAnsi="Helvetica"/>
          <w:smallCaps/>
          <w:vanish w:val="0"/>
          <w:w w:val="115"/>
          <w:szCs w:val="20"/>
        </w:rPr>
      </w:pPr>
      <w:r w:rsidRPr="0036229D">
        <w:rPr>
          <w:rFonts w:ascii="Helvetica" w:hAnsi="Helvetica"/>
          <w:smallCaps/>
          <w:vanish w:val="0"/>
          <w:w w:val="115"/>
          <w:szCs w:val="20"/>
        </w:rPr>
        <w:t xml:space="preserve">State Superintendent </w:t>
      </w:r>
    </w:p>
    <w:p w14:paraId="16C1302F" w14:textId="77777777" w:rsidR="0078676F" w:rsidRDefault="0078676F" w:rsidP="00B3235D">
      <w:pPr>
        <w:rPr>
          <w:smallCaps/>
          <w:w w:val="115"/>
          <w:kern w:val="36"/>
          <w:sz w:val="20"/>
        </w:rPr>
        <w:sectPr w:rsidR="0078676F" w:rsidSect="00E02091">
          <w:type w:val="continuous"/>
          <w:pgSz w:w="12240" w:h="15840" w:code="1"/>
          <w:pgMar w:top="270" w:right="360" w:bottom="810" w:left="0" w:header="720" w:footer="720" w:gutter="0"/>
          <w:cols w:num="3" w:space="720"/>
          <w:noEndnote/>
        </w:sectPr>
      </w:pPr>
    </w:p>
    <w:p w14:paraId="0C623A64" w14:textId="77777777" w:rsidR="00E02091" w:rsidRDefault="00E02091" w:rsidP="00B3235D">
      <w:pPr>
        <w:pStyle w:val="Heading1"/>
        <w:jc w:val="left"/>
      </w:pPr>
    </w:p>
    <w:p w14:paraId="523D2864" w14:textId="77777777" w:rsidR="009D390B" w:rsidRDefault="009D390B" w:rsidP="00C21753"/>
    <w:p w14:paraId="2F66D476" w14:textId="0C05B6A9" w:rsidR="00C21753" w:rsidRPr="00C66F88" w:rsidRDefault="00575687" w:rsidP="00C21753">
      <w:r>
        <w:t>September</w:t>
      </w:r>
      <w:r w:rsidR="00C21753" w:rsidRPr="00C66F88">
        <w:t xml:space="preserve"> </w:t>
      </w:r>
      <w:r w:rsidR="000E7F9A" w:rsidRPr="000E7F9A">
        <w:t>20</w:t>
      </w:r>
      <w:r w:rsidR="00C21753" w:rsidRPr="00C66F88">
        <w:t>, 2017</w:t>
      </w:r>
    </w:p>
    <w:p w14:paraId="16F18D4F" w14:textId="77777777" w:rsidR="00C21753" w:rsidRPr="00C66F88" w:rsidRDefault="00C21753" w:rsidP="00C21753"/>
    <w:p w14:paraId="4BC6CC64" w14:textId="77777777" w:rsidR="00C21753" w:rsidRDefault="00C21753" w:rsidP="00C21753"/>
    <w:p w14:paraId="0E63E4C3" w14:textId="6063240E" w:rsidR="00963852" w:rsidRDefault="00963852" w:rsidP="00C21753">
      <w:r>
        <w:t>Hilary Malawer</w:t>
      </w:r>
    </w:p>
    <w:p w14:paraId="294BBC6C" w14:textId="77777777" w:rsidR="00C21753" w:rsidRDefault="00C21753" w:rsidP="00C21753">
      <w:r>
        <w:t>U.S. Department of Education</w:t>
      </w:r>
    </w:p>
    <w:p w14:paraId="59883BD2" w14:textId="77777777" w:rsidR="00C21753" w:rsidRDefault="00963852" w:rsidP="00C21753">
      <w:r>
        <w:t>400 Maryland Avenue SW., Room 6E231</w:t>
      </w:r>
    </w:p>
    <w:p w14:paraId="5A6BD728" w14:textId="77777777" w:rsidR="00C21753" w:rsidRPr="00C66F88" w:rsidRDefault="00C21753" w:rsidP="00C21753">
      <w:r>
        <w:t>Washington, DC 20202-4537</w:t>
      </w:r>
    </w:p>
    <w:p w14:paraId="7629FAA3" w14:textId="77777777" w:rsidR="00C21753" w:rsidRPr="00C66F88" w:rsidRDefault="00C21753" w:rsidP="00C21753"/>
    <w:p w14:paraId="438128A4" w14:textId="77777777" w:rsidR="00C21753" w:rsidRPr="00C66F88" w:rsidRDefault="00963852" w:rsidP="00C21753">
      <w:r>
        <w:t>RE: Evaluation of Existing Regulations</w:t>
      </w:r>
      <w:r w:rsidR="00C21753" w:rsidRPr="00C66F88">
        <w:t xml:space="preserve"> </w:t>
      </w:r>
    </w:p>
    <w:p w14:paraId="4D00E4EF" w14:textId="77777777" w:rsidR="00C21753" w:rsidRPr="00C66F88" w:rsidRDefault="00C21753" w:rsidP="00C21753"/>
    <w:p w14:paraId="365B77FF" w14:textId="77777777" w:rsidR="00C21753" w:rsidRPr="00C66F88" w:rsidRDefault="00B34D85" w:rsidP="00C21753">
      <w:r>
        <w:t>Dear Hilary Malawer</w:t>
      </w:r>
      <w:r w:rsidR="00C21753">
        <w:t>:</w:t>
      </w:r>
    </w:p>
    <w:p w14:paraId="6E173CF0" w14:textId="77777777" w:rsidR="00C21753" w:rsidRDefault="00C21753" w:rsidP="00C21753"/>
    <w:p w14:paraId="0C89B216" w14:textId="41F31701" w:rsidR="00C21753" w:rsidRDefault="00C21753" w:rsidP="00C21753">
      <w:r>
        <w:t xml:space="preserve">The Michigan Department of Education, Office of Special Education (OSE) appreciates the U.S. Department of Education (USED) collecting comments on the </w:t>
      </w:r>
      <w:r w:rsidR="00963852">
        <w:t>existing regulations, letters, and memorandums from its department.  The OSE is specifically interested in providing comment on the May 22</w:t>
      </w:r>
      <w:r w:rsidR="00E52C21">
        <w:t>, 2017 m</w:t>
      </w:r>
      <w:r w:rsidR="00963852">
        <w:t>emorandum titled, “Eligibility Determinations for Children Suspected of Having a Visual Impairment Including Blindness under the Individuals with Disabilities Education Act (IDEA).” Our comment</w:t>
      </w:r>
      <w:r w:rsidR="007B03F2">
        <w:t>s</w:t>
      </w:r>
      <w:r w:rsidR="00963852">
        <w:t xml:space="preserve"> </w:t>
      </w:r>
      <w:r w:rsidR="007B03F2">
        <w:t>are</w:t>
      </w:r>
      <w:r w:rsidR="00963852">
        <w:t xml:space="preserve"> as follows: </w:t>
      </w:r>
    </w:p>
    <w:p w14:paraId="1981A2E0" w14:textId="77777777" w:rsidR="00C21753" w:rsidRPr="00B3586F" w:rsidRDefault="00C21753" w:rsidP="00C21753"/>
    <w:p w14:paraId="1D523DA6" w14:textId="77777777" w:rsidR="00D33E3F" w:rsidRDefault="00190BC9" w:rsidP="007B03F2">
      <w:r w:rsidRPr="00236049">
        <w:rPr>
          <w:b/>
          <w:bCs/>
        </w:rPr>
        <w:t>The MDE-OSE is concerned that the memorandum makes a “guarantee</w:t>
      </w:r>
      <w:r w:rsidR="007B03F2" w:rsidRPr="00236049">
        <w:rPr>
          <w:b/>
          <w:bCs/>
        </w:rPr>
        <w:t>” that a student with a diagnosis or a given eye condition must be deemed eligible by states.</w:t>
      </w:r>
      <w:r w:rsidR="007B03F2" w:rsidRPr="00236049">
        <w:t xml:space="preserve"> Just</w:t>
      </w:r>
      <w:r w:rsidR="007B03F2" w:rsidRPr="007B03F2">
        <w:t xml:space="preserve"> as a student cannot be categorically excluded based on a medical condition, a student is not guaranteed to qualify solely on the basis of a medical diagnosis. Eligibility depends on the findings of</w:t>
      </w:r>
      <w:r>
        <w:t xml:space="preserve"> full and comprehensive </w:t>
      </w:r>
      <w:r w:rsidR="007B03F2" w:rsidRPr="007B03F2">
        <w:t xml:space="preserve">evaluation as to the </w:t>
      </w:r>
      <w:r w:rsidR="00D33E3F">
        <w:t xml:space="preserve">student’s access to the general education curriculum and </w:t>
      </w:r>
      <w:r w:rsidR="007B03F2" w:rsidRPr="007B03F2">
        <w:t xml:space="preserve">impact of the student’s vision on his/her </w:t>
      </w:r>
      <w:r w:rsidR="00D33E3F">
        <w:t>educational performance.</w:t>
      </w:r>
    </w:p>
    <w:p w14:paraId="7713CDB6" w14:textId="77777777" w:rsidR="00D33E3F" w:rsidRDefault="00D33E3F" w:rsidP="007B03F2"/>
    <w:p w14:paraId="4DC7B91A" w14:textId="77777777" w:rsidR="00E0256E" w:rsidRPr="00E0256E" w:rsidRDefault="007B03F2" w:rsidP="00E0256E">
      <w:r w:rsidRPr="007B03F2">
        <w:rPr>
          <w:b/>
          <w:bCs/>
        </w:rPr>
        <w:t xml:space="preserve">This </w:t>
      </w:r>
      <w:r w:rsidR="00190BC9">
        <w:rPr>
          <w:b/>
          <w:bCs/>
        </w:rPr>
        <w:t>memorandum</w:t>
      </w:r>
      <w:r w:rsidRPr="007B03F2">
        <w:rPr>
          <w:b/>
          <w:bCs/>
        </w:rPr>
        <w:t xml:space="preserve"> does</w:t>
      </w:r>
      <w:r w:rsidR="00D33E3F">
        <w:rPr>
          <w:b/>
          <w:bCs/>
        </w:rPr>
        <w:t xml:space="preserve"> not give specific guidance to</w:t>
      </w:r>
      <w:r w:rsidRPr="007B03F2">
        <w:rPr>
          <w:b/>
          <w:bCs/>
        </w:rPr>
        <w:t xml:space="preserve"> states or school districts </w:t>
      </w:r>
      <w:r w:rsidR="00D33E3F">
        <w:rPr>
          <w:b/>
          <w:bCs/>
        </w:rPr>
        <w:t xml:space="preserve">on what specific supports should be provided to </w:t>
      </w:r>
      <w:r w:rsidRPr="007B03F2">
        <w:rPr>
          <w:b/>
          <w:bCs/>
        </w:rPr>
        <w:t>students who are found eligible under the category of “visual impairment including blindness.”</w:t>
      </w:r>
      <w:r w:rsidRPr="007B03F2">
        <w:t xml:space="preserve"> IDEA does include some category-specific presumptions for students found eligible under this category – for example, the presumption is that the student will receive instruction in braille unless the special education team determines that braille is not appropriate. However, in this memo, OSEP is only focused on eligibility, and eligibility does not determine what services will be provided. Therefore, this </w:t>
      </w:r>
      <w:r w:rsidR="00190BC9">
        <w:t>memorandum</w:t>
      </w:r>
      <w:r w:rsidRPr="007B03F2">
        <w:t xml:space="preserve"> cannot be used as justification that a student (for example, a student with convergence insufficiency) should receive specific services (for example, vision therapy)</w:t>
      </w:r>
      <w:r w:rsidR="00E0256E">
        <w:t>.</w:t>
      </w:r>
      <w:r w:rsidRPr="007B03F2">
        <w:t xml:space="preserve"> </w:t>
      </w:r>
      <w:r w:rsidR="00E0256E" w:rsidRPr="00E0256E">
        <w:t xml:space="preserve">States may have or may develop their own specific policies about guarantees of services or the roles of professionals, but OSEP and IDEA simply </w:t>
      </w:r>
      <w:r w:rsidR="00E0256E" w:rsidRPr="00E0256E">
        <w:lastRenderedPageBreak/>
        <w:t xml:space="preserve">require that the services provided by a student be based on the student’s needs as determined by a full, individualized evaluation. Eligibility does not determine services. </w:t>
      </w:r>
    </w:p>
    <w:p w14:paraId="0214E933" w14:textId="77777777" w:rsidR="00E0256E" w:rsidRDefault="00E0256E" w:rsidP="00C21753"/>
    <w:p w14:paraId="5F64075F" w14:textId="4813D06C" w:rsidR="00C21753" w:rsidRDefault="00C21753" w:rsidP="00C21753">
      <w:r>
        <w:t xml:space="preserve">Thank you again for this opportunity to provide input.  </w:t>
      </w:r>
    </w:p>
    <w:p w14:paraId="3B2FA8F5" w14:textId="77777777" w:rsidR="00E70D5F" w:rsidRDefault="00E70D5F" w:rsidP="00C21753"/>
    <w:p w14:paraId="1B7BC206" w14:textId="77777777" w:rsidR="00C21753" w:rsidRDefault="00C21753" w:rsidP="00C21753">
      <w:r>
        <w:t>Sincerely,</w:t>
      </w:r>
    </w:p>
    <w:p w14:paraId="75CF12FA" w14:textId="77777777" w:rsidR="00C21753" w:rsidRDefault="00C21753" w:rsidP="00C21753"/>
    <w:p w14:paraId="5AEACA6C" w14:textId="2457F93C" w:rsidR="00C21753" w:rsidRDefault="00C21753" w:rsidP="00C21753">
      <w:r>
        <w:t>Teri L. Chapman, Ed.S., Director</w:t>
      </w:r>
    </w:p>
    <w:p w14:paraId="7C647D94" w14:textId="77777777" w:rsidR="00C21753" w:rsidRPr="00C66F88" w:rsidRDefault="00C21753" w:rsidP="00C21753">
      <w:r>
        <w:t>Michigan Department of Education, Office of Special Education</w:t>
      </w:r>
    </w:p>
    <w:p w14:paraId="363289A2" w14:textId="77777777" w:rsidR="00C21753" w:rsidRPr="00C21753" w:rsidRDefault="00C21753" w:rsidP="00C21753"/>
    <w:sectPr w:rsidR="00C21753" w:rsidRPr="00C21753" w:rsidSect="007A291D">
      <w:footerReference w:type="default" r:id="rId15"/>
      <w:type w:val="continuous"/>
      <w:pgSz w:w="12240" w:h="15840" w:code="1"/>
      <w:pgMar w:top="810" w:right="1260" w:bottom="81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B314B" w14:textId="77777777" w:rsidR="00731262" w:rsidRDefault="00731262">
      <w:r>
        <w:separator/>
      </w:r>
    </w:p>
  </w:endnote>
  <w:endnote w:type="continuationSeparator" w:id="0">
    <w:p w14:paraId="1780D276" w14:textId="77777777" w:rsidR="00731262" w:rsidRDefault="0073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2E4BF" w14:textId="77777777" w:rsidR="004B1E29" w:rsidRDefault="004B1E29" w:rsidP="007B7CB8">
    <w:pPr>
      <w:pStyle w:val="Footer"/>
      <w:jc w:val="center"/>
      <w:rPr>
        <w:rFonts w:ascii="Arial" w:hAnsi="Arial"/>
        <w:b/>
        <w:bCs/>
        <w:caps/>
        <w:w w:val="115"/>
        <w:sz w:val="14"/>
      </w:rPr>
    </w:pPr>
  </w:p>
  <w:p w14:paraId="617E6E0B" w14:textId="77777777" w:rsidR="007B7CB8" w:rsidRDefault="007B7CB8" w:rsidP="007B7CB8">
    <w:pPr>
      <w:pStyle w:val="Footer"/>
      <w:jc w:val="center"/>
      <w:rPr>
        <w:rFonts w:ascii="Arial" w:hAnsi="Arial"/>
        <w:b/>
        <w:bCs/>
        <w:caps/>
        <w:w w:val="115"/>
        <w:sz w:val="14"/>
      </w:rPr>
    </w:pPr>
    <w:r>
      <w:rPr>
        <w:rFonts w:ascii="Arial" w:hAnsi="Arial"/>
        <w:b/>
        <w:bCs/>
        <w:caps/>
        <w:w w:val="115"/>
        <w:sz w:val="14"/>
      </w:rPr>
      <w:t>STATE BOARD OF EDUCATION</w:t>
    </w:r>
  </w:p>
  <w:p w14:paraId="4A508319" w14:textId="77777777" w:rsidR="007B7CB8" w:rsidRDefault="007B7CB8" w:rsidP="007B7CB8">
    <w:pPr>
      <w:pStyle w:val="Footer"/>
      <w:jc w:val="center"/>
      <w:rPr>
        <w:rFonts w:ascii="Arial" w:hAnsi="Arial"/>
        <w:caps/>
        <w:w w:val="115"/>
        <w:sz w:val="14"/>
      </w:rPr>
    </w:pPr>
  </w:p>
  <w:p w14:paraId="0DC22D87" w14:textId="77777777" w:rsidR="007B7CB8" w:rsidRDefault="007B7CB8" w:rsidP="007B7CB8">
    <w:pPr>
      <w:pStyle w:val="Footer"/>
      <w:jc w:val="center"/>
      <w:rPr>
        <w:rFonts w:ascii="Arial" w:hAnsi="Arial"/>
        <w:caps/>
        <w:w w:val="115"/>
        <w:sz w:val="14"/>
      </w:rPr>
    </w:pPr>
    <w:r>
      <w:rPr>
        <w:rFonts w:ascii="Arial" w:hAnsi="Arial"/>
        <w:caps/>
        <w:w w:val="115"/>
        <w:sz w:val="14"/>
      </w:rPr>
      <w:t xml:space="preserve">john c. austin – president  </w:t>
    </w:r>
    <w:r>
      <w:rPr>
        <w:rFonts w:ascii="Arial" w:hAnsi="Arial"/>
        <w:caps/>
        <w:w w:val="115"/>
        <w:sz w:val="14"/>
      </w:rPr>
      <w:sym w:font="Symbol" w:char="F0B7"/>
    </w:r>
    <w:r>
      <w:rPr>
        <w:rFonts w:ascii="Arial" w:hAnsi="Arial"/>
        <w:caps/>
        <w:w w:val="115"/>
        <w:sz w:val="14"/>
      </w:rPr>
      <w:t xml:space="preserve">  casandra e. ulbrich – vice president</w:t>
    </w:r>
  </w:p>
  <w:p w14:paraId="6D59468B" w14:textId="77777777" w:rsidR="007B7CB8" w:rsidRDefault="007B7CB8" w:rsidP="007B7CB8">
    <w:pPr>
      <w:pStyle w:val="Footer"/>
      <w:jc w:val="center"/>
      <w:rPr>
        <w:rFonts w:ascii="Arial" w:hAnsi="Arial"/>
        <w:caps/>
        <w:w w:val="115"/>
        <w:sz w:val="14"/>
      </w:rPr>
    </w:pPr>
    <w:r>
      <w:rPr>
        <w:rFonts w:ascii="Arial" w:hAnsi="Arial"/>
        <w:caps/>
        <w:w w:val="115"/>
        <w:sz w:val="14"/>
      </w:rPr>
      <w:t xml:space="preserve">michelle fecteau – secretary  </w:t>
    </w:r>
    <w:r>
      <w:rPr>
        <w:rFonts w:ascii="Arial" w:hAnsi="Arial"/>
        <w:caps/>
        <w:w w:val="115"/>
        <w:sz w:val="14"/>
      </w:rPr>
      <w:sym w:font="Symbol" w:char="F0B7"/>
    </w:r>
    <w:r w:rsidR="005770C4">
      <w:rPr>
        <w:rFonts w:ascii="Arial" w:hAnsi="Arial"/>
        <w:caps/>
        <w:w w:val="115"/>
        <w:sz w:val="14"/>
      </w:rPr>
      <w:t xml:space="preserve">   pamela pugh</w:t>
    </w:r>
    <w:r>
      <w:rPr>
        <w:rFonts w:ascii="Arial" w:hAnsi="Arial"/>
        <w:caps/>
        <w:w w:val="115"/>
        <w:sz w:val="14"/>
      </w:rPr>
      <w:t xml:space="preserve"> – Treasurer</w:t>
    </w:r>
  </w:p>
  <w:p w14:paraId="14F42CAC" w14:textId="77777777" w:rsidR="007B7CB8" w:rsidRDefault="007B7CB8" w:rsidP="007B7CB8">
    <w:pPr>
      <w:pStyle w:val="Footer"/>
      <w:jc w:val="center"/>
      <w:rPr>
        <w:rFonts w:ascii="Arial" w:hAnsi="Arial"/>
        <w:caps/>
        <w:w w:val="115"/>
        <w:sz w:val="14"/>
      </w:rPr>
    </w:pPr>
    <w:r>
      <w:rPr>
        <w:rFonts w:ascii="Arial" w:hAnsi="Arial"/>
        <w:caps/>
        <w:w w:val="115"/>
        <w:sz w:val="14"/>
      </w:rPr>
      <w:t xml:space="preserve">  lupe ramos-montigny – nasbe delegate  </w:t>
    </w:r>
    <w:r>
      <w:rPr>
        <w:rFonts w:ascii="Arial" w:hAnsi="Arial"/>
        <w:caps/>
        <w:w w:val="115"/>
        <w:sz w:val="14"/>
      </w:rPr>
      <w:sym w:font="Symbol" w:char="F0B7"/>
    </w:r>
    <w:r>
      <w:rPr>
        <w:rFonts w:ascii="Arial" w:hAnsi="Arial"/>
        <w:caps/>
        <w:w w:val="115"/>
        <w:sz w:val="14"/>
      </w:rPr>
      <w:t xml:space="preserve">  kathleen n. straus</w:t>
    </w:r>
  </w:p>
  <w:p w14:paraId="766284CB" w14:textId="77777777" w:rsidR="007B7CB8" w:rsidRDefault="007B7CB8" w:rsidP="007B7CB8">
    <w:pPr>
      <w:pStyle w:val="Footer"/>
      <w:jc w:val="center"/>
      <w:rPr>
        <w:rFonts w:ascii="Arial" w:hAnsi="Arial"/>
        <w:caps/>
        <w:w w:val="115"/>
        <w:sz w:val="14"/>
      </w:rPr>
    </w:pPr>
    <w:r>
      <w:rPr>
        <w:rFonts w:ascii="Arial" w:hAnsi="Arial"/>
        <w:caps/>
        <w:w w:val="115"/>
        <w:sz w:val="14"/>
      </w:rPr>
      <w:t xml:space="preserve">Eileen lappin weiser  </w:t>
    </w:r>
    <w:r>
      <w:rPr>
        <w:rFonts w:ascii="Arial" w:hAnsi="Arial"/>
        <w:caps/>
        <w:w w:val="115"/>
        <w:sz w:val="14"/>
      </w:rPr>
      <w:sym w:font="Symbol" w:char="F0B7"/>
    </w:r>
    <w:r>
      <w:rPr>
        <w:rFonts w:ascii="Arial" w:hAnsi="Arial"/>
        <w:caps/>
        <w:w w:val="115"/>
        <w:sz w:val="14"/>
      </w:rPr>
      <w:t xml:space="preserve">  richard zeile</w:t>
    </w:r>
  </w:p>
  <w:p w14:paraId="3C8D566F" w14:textId="77777777" w:rsidR="007B7CB8" w:rsidRDefault="007B7CB8" w:rsidP="007B7CB8">
    <w:pPr>
      <w:pStyle w:val="Footer"/>
      <w:jc w:val="center"/>
      <w:rPr>
        <w:rFonts w:ascii="Arial" w:hAnsi="Arial"/>
        <w:caps/>
        <w:w w:val="115"/>
        <w:sz w:val="14"/>
      </w:rPr>
    </w:pPr>
  </w:p>
  <w:p w14:paraId="1539AF60" w14:textId="77777777" w:rsidR="007B7CB8" w:rsidRDefault="007B7CB8" w:rsidP="007B7CB8">
    <w:pPr>
      <w:pStyle w:val="Footer"/>
      <w:jc w:val="center"/>
      <w:rPr>
        <w:rFonts w:ascii="Arial" w:hAnsi="Arial"/>
        <w:caps/>
        <w:w w:val="115"/>
        <w:sz w:val="14"/>
      </w:rPr>
    </w:pPr>
    <w:r>
      <w:rPr>
        <w:rFonts w:ascii="Arial" w:hAnsi="Arial"/>
        <w:caps/>
        <w:w w:val="115"/>
        <w:sz w:val="14"/>
      </w:rPr>
      <w:t xml:space="preserve">608 West allegan street  </w:t>
    </w:r>
    <w:r>
      <w:rPr>
        <w:rFonts w:ascii="Arial" w:hAnsi="Arial"/>
        <w:caps/>
        <w:w w:val="115"/>
        <w:sz w:val="14"/>
      </w:rPr>
      <w:sym w:font="Symbol" w:char="F0B7"/>
    </w:r>
    <w:r>
      <w:rPr>
        <w:rFonts w:ascii="Arial" w:hAnsi="Arial"/>
        <w:caps/>
        <w:w w:val="115"/>
        <w:sz w:val="14"/>
      </w:rPr>
      <w:t xml:space="preserve">  p.o. BOX 30008  </w:t>
    </w:r>
    <w:r>
      <w:rPr>
        <w:rFonts w:ascii="Arial" w:hAnsi="Arial"/>
        <w:caps/>
        <w:w w:val="115"/>
        <w:sz w:val="14"/>
      </w:rPr>
      <w:sym w:font="Symbol" w:char="F0B7"/>
    </w:r>
    <w:r>
      <w:rPr>
        <w:rFonts w:ascii="Arial" w:hAnsi="Arial"/>
        <w:caps/>
        <w:w w:val="115"/>
        <w:sz w:val="14"/>
      </w:rPr>
      <w:t xml:space="preserve">  Lansing, Michigan 48909</w:t>
    </w:r>
  </w:p>
  <w:p w14:paraId="6109C18D" w14:textId="77777777" w:rsidR="007B7CB8" w:rsidRDefault="007B7CB8" w:rsidP="007B7CB8">
    <w:pPr>
      <w:pStyle w:val="Footer"/>
      <w:jc w:val="center"/>
      <w:rPr>
        <w:rFonts w:ascii="Arial" w:hAnsi="Arial"/>
        <w:w w:val="115"/>
        <w:sz w:val="14"/>
      </w:rPr>
    </w:pPr>
    <w:r w:rsidRPr="00063B6F">
      <w:rPr>
        <w:rFonts w:ascii="Arial" w:hAnsi="Arial"/>
        <w:color w:val="000000"/>
        <w:w w:val="115"/>
        <w:sz w:val="14"/>
      </w:rPr>
      <w:t>www.michigan.gov</w:t>
    </w:r>
    <w:r>
      <w:rPr>
        <w:rFonts w:ascii="Arial" w:hAnsi="Arial"/>
        <w:color w:val="000000"/>
        <w:w w:val="115"/>
        <w:sz w:val="14"/>
        <w:lang w:val="fr-FR"/>
      </w:rPr>
      <w:t>/mde</w:t>
    </w:r>
    <w:r>
      <w:rPr>
        <w:rFonts w:ascii="Arial" w:hAnsi="Arial"/>
        <w:caps/>
        <w:w w:val="115"/>
        <w:sz w:val="14"/>
      </w:rPr>
      <w:t xml:space="preserve"> </w:t>
    </w:r>
    <w:r>
      <w:rPr>
        <w:rFonts w:ascii="Arial" w:hAnsi="Arial"/>
        <w:w w:val="115"/>
        <w:sz w:val="14"/>
      </w:rPr>
      <w:sym w:font="Symbol" w:char="F0B7"/>
    </w:r>
    <w:r>
      <w:rPr>
        <w:rFonts w:ascii="Arial" w:hAnsi="Arial"/>
        <w:w w:val="115"/>
        <w:sz w:val="14"/>
      </w:rPr>
      <w:t xml:space="preserve"> (517) 373-3324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A835C" w14:textId="77777777" w:rsidR="00A56E92" w:rsidRDefault="00A56E92" w:rsidP="00DC5E8D">
    <w:pPr>
      <w:pStyle w:val="Footer"/>
      <w:tabs>
        <w:tab w:val="clear" w:pos="8640"/>
      </w:tabs>
      <w:jc w:val="center"/>
      <w:rPr>
        <w:rFonts w:ascii="Arial" w:hAnsi="Arial"/>
        <w:b/>
        <w:bCs/>
        <w:caps/>
        <w:w w:val="115"/>
        <w:sz w:val="14"/>
      </w:rPr>
    </w:pPr>
    <w:r>
      <w:rPr>
        <w:rFonts w:ascii="Arial" w:hAnsi="Arial"/>
        <w:b/>
        <w:bCs/>
        <w:caps/>
        <w:w w:val="115"/>
        <w:sz w:val="14"/>
      </w:rPr>
      <w:t>STATE BOARD OF EDUCATION</w:t>
    </w:r>
  </w:p>
  <w:p w14:paraId="19DE401C" w14:textId="77777777" w:rsidR="00A56E92" w:rsidRDefault="00A56E92" w:rsidP="00DC5E8D">
    <w:pPr>
      <w:pStyle w:val="Footer"/>
      <w:tabs>
        <w:tab w:val="clear" w:pos="8640"/>
      </w:tabs>
      <w:jc w:val="center"/>
      <w:rPr>
        <w:rFonts w:ascii="Arial" w:hAnsi="Arial"/>
        <w:caps/>
        <w:w w:val="115"/>
        <w:sz w:val="14"/>
      </w:rPr>
    </w:pPr>
  </w:p>
  <w:p w14:paraId="7E4E23EC" w14:textId="77777777" w:rsidR="00A56E92" w:rsidRDefault="00104379" w:rsidP="00DC5E8D">
    <w:pPr>
      <w:pStyle w:val="Footer"/>
      <w:tabs>
        <w:tab w:val="clear" w:pos="8640"/>
      </w:tabs>
      <w:jc w:val="center"/>
      <w:rPr>
        <w:rFonts w:ascii="Arial" w:hAnsi="Arial"/>
        <w:caps/>
        <w:w w:val="115"/>
        <w:sz w:val="14"/>
      </w:rPr>
    </w:pPr>
    <w:r>
      <w:rPr>
        <w:rFonts w:ascii="Arial" w:hAnsi="Arial"/>
        <w:caps/>
        <w:w w:val="115"/>
        <w:sz w:val="14"/>
      </w:rPr>
      <w:t>casandra e. ulbricH – Co-President</w:t>
    </w:r>
    <w:r w:rsidR="00140C54">
      <w:rPr>
        <w:rFonts w:ascii="Arial" w:hAnsi="Arial"/>
        <w:caps/>
        <w:w w:val="115"/>
        <w:sz w:val="14"/>
      </w:rPr>
      <w:t xml:space="preserve"> </w:t>
    </w:r>
    <w:r>
      <w:rPr>
        <w:rFonts w:ascii="Arial" w:hAnsi="Arial"/>
        <w:caps/>
        <w:w w:val="115"/>
        <w:sz w:val="14"/>
      </w:rPr>
      <w:t xml:space="preserve"> </w:t>
    </w:r>
    <w:r w:rsidR="00A56E92">
      <w:rPr>
        <w:rFonts w:ascii="Arial" w:hAnsi="Arial"/>
        <w:caps/>
        <w:w w:val="115"/>
        <w:sz w:val="14"/>
      </w:rPr>
      <w:sym w:font="Symbol" w:char="F0B7"/>
    </w:r>
    <w:r w:rsidR="00A56E92">
      <w:rPr>
        <w:rFonts w:ascii="Arial" w:hAnsi="Arial"/>
        <w:caps/>
        <w:w w:val="115"/>
        <w:sz w:val="14"/>
      </w:rPr>
      <w:t xml:space="preserve">  </w:t>
    </w:r>
    <w:r>
      <w:rPr>
        <w:rFonts w:ascii="Arial" w:hAnsi="Arial"/>
        <w:caps/>
        <w:w w:val="115"/>
        <w:sz w:val="14"/>
      </w:rPr>
      <w:t>richard zeile – Co-President</w:t>
    </w:r>
  </w:p>
  <w:p w14:paraId="16C505F4" w14:textId="77777777" w:rsidR="00A56E92" w:rsidRDefault="00104379" w:rsidP="00DC5E8D">
    <w:pPr>
      <w:pStyle w:val="Footer"/>
      <w:tabs>
        <w:tab w:val="clear" w:pos="8640"/>
      </w:tabs>
      <w:jc w:val="center"/>
      <w:rPr>
        <w:rFonts w:ascii="Arial" w:hAnsi="Arial"/>
        <w:caps/>
        <w:w w:val="115"/>
        <w:sz w:val="14"/>
      </w:rPr>
    </w:pPr>
    <w:r>
      <w:rPr>
        <w:rFonts w:ascii="Arial" w:hAnsi="Arial"/>
        <w:caps/>
        <w:w w:val="115"/>
        <w:sz w:val="14"/>
      </w:rPr>
      <w:t>michelle fecteau – secretary</w:t>
    </w:r>
    <w:r w:rsidR="00140C54">
      <w:rPr>
        <w:rFonts w:ascii="Arial" w:hAnsi="Arial"/>
        <w:caps/>
        <w:w w:val="115"/>
        <w:sz w:val="14"/>
      </w:rPr>
      <w:t xml:space="preserve"> </w:t>
    </w:r>
    <w:r>
      <w:rPr>
        <w:rFonts w:ascii="Arial" w:hAnsi="Arial"/>
        <w:caps/>
        <w:w w:val="115"/>
        <w:sz w:val="14"/>
      </w:rPr>
      <w:t xml:space="preserve"> </w:t>
    </w:r>
    <w:r>
      <w:rPr>
        <w:rFonts w:ascii="Arial" w:hAnsi="Arial"/>
        <w:caps/>
        <w:w w:val="115"/>
        <w:sz w:val="14"/>
      </w:rPr>
      <w:sym w:font="Symbol" w:char="F0B7"/>
    </w:r>
    <w:r w:rsidR="00140C54">
      <w:rPr>
        <w:rFonts w:ascii="Arial" w:hAnsi="Arial"/>
        <w:caps/>
        <w:w w:val="115"/>
        <w:sz w:val="14"/>
      </w:rPr>
      <w:t xml:space="preserve"> </w:t>
    </w:r>
    <w:r>
      <w:rPr>
        <w:rFonts w:ascii="Arial" w:hAnsi="Arial"/>
        <w:caps/>
        <w:w w:val="115"/>
        <w:sz w:val="14"/>
      </w:rPr>
      <w:t xml:space="preserve"> tom mcmillin – treasurer</w:t>
    </w:r>
  </w:p>
  <w:p w14:paraId="1F8226CD" w14:textId="77777777" w:rsidR="002F5310" w:rsidRDefault="00104379" w:rsidP="00DC5E8D">
    <w:pPr>
      <w:pStyle w:val="Footer"/>
      <w:tabs>
        <w:tab w:val="clear" w:pos="8640"/>
      </w:tabs>
      <w:jc w:val="center"/>
      <w:rPr>
        <w:rFonts w:ascii="Arial" w:hAnsi="Arial"/>
        <w:caps/>
        <w:w w:val="115"/>
        <w:sz w:val="14"/>
      </w:rPr>
    </w:pPr>
    <w:r>
      <w:rPr>
        <w:rFonts w:ascii="Arial" w:hAnsi="Arial"/>
        <w:caps/>
        <w:w w:val="115"/>
        <w:sz w:val="14"/>
      </w:rPr>
      <w:t>Nikki Snyder – nasbe delegate</w:t>
    </w:r>
    <w:r w:rsidR="00140C54">
      <w:rPr>
        <w:rFonts w:ascii="Arial" w:hAnsi="Arial"/>
        <w:caps/>
        <w:w w:val="115"/>
        <w:sz w:val="14"/>
      </w:rPr>
      <w:t xml:space="preserve"> </w:t>
    </w:r>
    <w:r>
      <w:rPr>
        <w:rFonts w:ascii="Arial" w:hAnsi="Arial"/>
        <w:caps/>
        <w:w w:val="115"/>
        <w:sz w:val="14"/>
      </w:rPr>
      <w:t xml:space="preserve"> </w:t>
    </w:r>
    <w:r>
      <w:rPr>
        <w:rFonts w:ascii="Arial" w:hAnsi="Arial"/>
        <w:caps/>
        <w:w w:val="115"/>
        <w:sz w:val="14"/>
      </w:rPr>
      <w:sym w:font="Symbol" w:char="F0B7"/>
    </w:r>
    <w:r>
      <w:rPr>
        <w:rFonts w:ascii="Arial" w:hAnsi="Arial"/>
        <w:caps/>
        <w:w w:val="115"/>
        <w:sz w:val="14"/>
      </w:rPr>
      <w:t xml:space="preserve">  pamela pugh</w:t>
    </w:r>
  </w:p>
  <w:p w14:paraId="5F17530C" w14:textId="77777777" w:rsidR="00140C54" w:rsidRDefault="00104379" w:rsidP="00DC5E8D">
    <w:pPr>
      <w:pStyle w:val="Footer"/>
      <w:tabs>
        <w:tab w:val="clear" w:pos="8640"/>
      </w:tabs>
      <w:jc w:val="center"/>
      <w:rPr>
        <w:rFonts w:ascii="Arial" w:hAnsi="Arial"/>
        <w:caps/>
        <w:w w:val="115"/>
        <w:sz w:val="14"/>
      </w:rPr>
    </w:pPr>
    <w:r w:rsidRPr="00104379">
      <w:rPr>
        <w:rFonts w:ascii="Arial" w:hAnsi="Arial"/>
        <w:caps/>
        <w:w w:val="115"/>
        <w:sz w:val="14"/>
      </w:rPr>
      <w:t xml:space="preserve"> </w:t>
    </w:r>
    <w:r>
      <w:rPr>
        <w:rFonts w:ascii="Arial" w:hAnsi="Arial"/>
        <w:caps/>
        <w:w w:val="115"/>
        <w:sz w:val="14"/>
      </w:rPr>
      <w:t>lupe ramos-montigny</w:t>
    </w:r>
    <w:r w:rsidR="002F5310">
      <w:rPr>
        <w:rFonts w:ascii="Arial" w:hAnsi="Arial"/>
        <w:caps/>
        <w:w w:val="115"/>
        <w:sz w:val="14"/>
      </w:rPr>
      <w:t xml:space="preserve">  </w:t>
    </w:r>
    <w:r w:rsidR="002F5310">
      <w:rPr>
        <w:rFonts w:ascii="Arial" w:hAnsi="Arial"/>
        <w:caps/>
        <w:w w:val="115"/>
        <w:sz w:val="14"/>
      </w:rPr>
      <w:sym w:font="Symbol" w:char="F0B7"/>
    </w:r>
    <w:r w:rsidR="002F5310">
      <w:rPr>
        <w:rFonts w:ascii="Arial" w:hAnsi="Arial"/>
        <w:caps/>
        <w:w w:val="115"/>
        <w:sz w:val="14"/>
      </w:rPr>
      <w:t xml:space="preserve">  </w:t>
    </w:r>
    <w:r w:rsidR="00140C54">
      <w:rPr>
        <w:rFonts w:ascii="Arial" w:hAnsi="Arial"/>
        <w:caps/>
        <w:w w:val="115"/>
        <w:sz w:val="14"/>
      </w:rPr>
      <w:t xml:space="preserve">Eileen lappin weiser  </w:t>
    </w:r>
  </w:p>
  <w:p w14:paraId="1CD9E5A1" w14:textId="77777777" w:rsidR="00A56E92" w:rsidRDefault="00A56E92" w:rsidP="00DC5E8D">
    <w:pPr>
      <w:pStyle w:val="Footer"/>
      <w:tabs>
        <w:tab w:val="clear" w:pos="8640"/>
      </w:tabs>
      <w:jc w:val="center"/>
      <w:rPr>
        <w:rFonts w:ascii="Arial" w:hAnsi="Arial"/>
        <w:caps/>
        <w:w w:val="115"/>
        <w:sz w:val="14"/>
      </w:rPr>
    </w:pPr>
  </w:p>
  <w:p w14:paraId="6E4B0509" w14:textId="77777777" w:rsidR="00A56E92" w:rsidRDefault="00A56E92" w:rsidP="00DC5E8D">
    <w:pPr>
      <w:pStyle w:val="Footer"/>
      <w:tabs>
        <w:tab w:val="clear" w:pos="8640"/>
      </w:tabs>
      <w:jc w:val="center"/>
      <w:rPr>
        <w:rFonts w:ascii="Arial" w:hAnsi="Arial"/>
        <w:caps/>
        <w:w w:val="115"/>
        <w:sz w:val="14"/>
      </w:rPr>
    </w:pPr>
    <w:r>
      <w:rPr>
        <w:rFonts w:ascii="Arial" w:hAnsi="Arial"/>
        <w:caps/>
        <w:w w:val="115"/>
        <w:sz w:val="14"/>
      </w:rPr>
      <w:t xml:space="preserve">608 West allegan street  </w:t>
    </w:r>
    <w:r>
      <w:rPr>
        <w:rFonts w:ascii="Arial" w:hAnsi="Arial"/>
        <w:caps/>
        <w:w w:val="115"/>
        <w:sz w:val="14"/>
      </w:rPr>
      <w:sym w:font="Symbol" w:char="F0B7"/>
    </w:r>
    <w:r>
      <w:rPr>
        <w:rFonts w:ascii="Arial" w:hAnsi="Arial"/>
        <w:caps/>
        <w:w w:val="115"/>
        <w:sz w:val="14"/>
      </w:rPr>
      <w:t xml:space="preserve">  p.o. BOX 30008  </w:t>
    </w:r>
    <w:r>
      <w:rPr>
        <w:rFonts w:ascii="Arial" w:hAnsi="Arial"/>
        <w:caps/>
        <w:w w:val="115"/>
        <w:sz w:val="14"/>
      </w:rPr>
      <w:sym w:font="Symbol" w:char="F0B7"/>
    </w:r>
    <w:r>
      <w:rPr>
        <w:rFonts w:ascii="Arial" w:hAnsi="Arial"/>
        <w:caps/>
        <w:w w:val="115"/>
        <w:sz w:val="14"/>
      </w:rPr>
      <w:t xml:space="preserve">  Lansing, Michigan 48909</w:t>
    </w:r>
  </w:p>
  <w:p w14:paraId="4F0D2946" w14:textId="77777777" w:rsidR="00A56E92" w:rsidRDefault="00A56E92" w:rsidP="00DC5E8D">
    <w:pPr>
      <w:pStyle w:val="Footer"/>
      <w:tabs>
        <w:tab w:val="clear" w:pos="8640"/>
      </w:tabs>
      <w:jc w:val="center"/>
    </w:pPr>
    <w:r>
      <w:rPr>
        <w:rFonts w:ascii="Arial" w:hAnsi="Arial"/>
        <w:color w:val="000000"/>
        <w:w w:val="115"/>
        <w:sz w:val="14"/>
      </w:rPr>
      <w:t>www.michigan.gov</w:t>
    </w:r>
    <w:r>
      <w:rPr>
        <w:rFonts w:ascii="Arial" w:hAnsi="Arial"/>
        <w:color w:val="000000"/>
        <w:w w:val="115"/>
        <w:sz w:val="14"/>
        <w:lang w:val="fr-FR"/>
      </w:rPr>
      <w:t>/mde</w:t>
    </w:r>
    <w:r>
      <w:rPr>
        <w:rFonts w:ascii="Arial" w:hAnsi="Arial"/>
        <w:caps/>
        <w:w w:val="115"/>
        <w:sz w:val="14"/>
        <w:lang w:val="fr-FR"/>
      </w:rPr>
      <w:t xml:space="preserve">  </w:t>
    </w:r>
    <w:r>
      <w:rPr>
        <w:rFonts w:ascii="Arial" w:hAnsi="Arial"/>
        <w:w w:val="115"/>
        <w:sz w:val="14"/>
      </w:rPr>
      <w:sym w:font="Symbol" w:char="F0B7"/>
    </w:r>
    <w:r w:rsidR="00A83A1A">
      <w:rPr>
        <w:rFonts w:ascii="Arial" w:hAnsi="Arial"/>
        <w:w w:val="115"/>
        <w:sz w:val="14"/>
      </w:rPr>
      <w:t xml:space="preserve">  517-</w:t>
    </w:r>
    <w:r w:rsidR="00B3235D">
      <w:rPr>
        <w:rFonts w:ascii="Arial" w:hAnsi="Arial"/>
        <w:w w:val="115"/>
        <w:sz w:val="14"/>
      </w:rPr>
      <w:t>373-3324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97C7F" w14:textId="77777777" w:rsidR="00524C9D" w:rsidRDefault="00524C9D" w:rsidP="007B7CB8">
    <w:pPr>
      <w:pStyle w:val="Footer"/>
      <w:jc w:val="center"/>
      <w:rPr>
        <w:rFonts w:ascii="Arial" w:hAnsi="Arial"/>
        <w:w w:val="115"/>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B6AFB" w14:textId="77777777" w:rsidR="00731262" w:rsidRDefault="00731262">
      <w:r>
        <w:separator/>
      </w:r>
    </w:p>
  </w:footnote>
  <w:footnote w:type="continuationSeparator" w:id="0">
    <w:p w14:paraId="25A728C6" w14:textId="77777777" w:rsidR="00731262" w:rsidRDefault="00731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F192D" w14:textId="2525BF23" w:rsidR="00897249" w:rsidRDefault="00897249">
    <w:pPr>
      <w:pStyle w:val="Header"/>
    </w:pPr>
    <w:r>
      <w:t xml:space="preserve">Page </w:t>
    </w:r>
    <w:r>
      <w:fldChar w:fldCharType="begin"/>
    </w:r>
    <w:r>
      <w:instrText xml:space="preserve"> PAGE   \* MERGEFORMAT </w:instrText>
    </w:r>
    <w:r>
      <w:fldChar w:fldCharType="separate"/>
    </w:r>
    <w:r w:rsidR="00F4045A">
      <w:rPr>
        <w:noProof/>
      </w:rPr>
      <w:t>2</w:t>
    </w:r>
    <w:r>
      <w:rPr>
        <w:noProof/>
      </w:rPr>
      <w:fldChar w:fldCharType="end"/>
    </w:r>
  </w:p>
  <w:p w14:paraId="4985C5D6" w14:textId="77777777" w:rsidR="00897249" w:rsidRDefault="00897249">
    <w:pPr>
      <w:pStyle w:val="Header"/>
    </w:pPr>
    <w:r>
      <w:t>Date</w:t>
    </w:r>
  </w:p>
  <w:p w14:paraId="2C039190" w14:textId="77777777" w:rsidR="00897249" w:rsidRDefault="00897249">
    <w:pPr>
      <w:pStyle w:val="Header"/>
    </w:pPr>
  </w:p>
  <w:p w14:paraId="1FF40D97" w14:textId="77777777" w:rsidR="00897249" w:rsidRDefault="00897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04EF692"/>
    <w:lvl w:ilvl="0">
      <w:numFmt w:val="decimal"/>
      <w:lvlText w:val="*"/>
      <w:lvlJc w:val="left"/>
    </w:lvl>
  </w:abstractNum>
  <w:abstractNum w:abstractNumId="1" w15:restartNumberingAfterBreak="0">
    <w:nsid w:val="19807364"/>
    <w:multiLevelType w:val="hybridMultilevel"/>
    <w:tmpl w:val="39B8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0A5513"/>
    <w:multiLevelType w:val="hybridMultilevel"/>
    <w:tmpl w:val="EC80A0F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1A48DB"/>
    <w:multiLevelType w:val="hybridMultilevel"/>
    <w:tmpl w:val="17961DC4"/>
    <w:lvl w:ilvl="0" w:tplc="848A2F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BC0532"/>
    <w:multiLevelType w:val="hybridMultilevel"/>
    <w:tmpl w:val="F1B09F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642305"/>
    <w:multiLevelType w:val="hybridMultilevel"/>
    <w:tmpl w:val="75222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0E670A"/>
    <w:multiLevelType w:val="hybridMultilevel"/>
    <w:tmpl w:val="5628A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A54FB8"/>
    <w:multiLevelType w:val="hybridMultilevel"/>
    <w:tmpl w:val="008E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21B0F"/>
    <w:multiLevelType w:val="hybridMultilevel"/>
    <w:tmpl w:val="94284E56"/>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9" w15:restartNumberingAfterBreak="0">
    <w:nsid w:val="339E627A"/>
    <w:multiLevelType w:val="hybridMultilevel"/>
    <w:tmpl w:val="3E6896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351FB0"/>
    <w:multiLevelType w:val="hybridMultilevel"/>
    <w:tmpl w:val="D766E9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AF7112"/>
    <w:multiLevelType w:val="hybridMultilevel"/>
    <w:tmpl w:val="0DA6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F7DC8"/>
    <w:multiLevelType w:val="hybridMultilevel"/>
    <w:tmpl w:val="5D226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085A54"/>
    <w:multiLevelType w:val="hybridMultilevel"/>
    <w:tmpl w:val="FFD89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91E9F"/>
    <w:multiLevelType w:val="hybridMultilevel"/>
    <w:tmpl w:val="DC16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64D69"/>
    <w:multiLevelType w:val="hybridMultilevel"/>
    <w:tmpl w:val="E04207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9"/>
  </w:num>
  <w:num w:numId="5">
    <w:abstractNumId w:val="0"/>
    <w:lvlOverride w:ilvl="0">
      <w:lvl w:ilvl="0">
        <w:start w:val="1"/>
        <w:numFmt w:val="bullet"/>
        <w:lvlText w:val="!"/>
        <w:legacy w:legacy="1" w:legacySpace="0" w:legacyIndent="1"/>
        <w:lvlJc w:val="left"/>
        <w:pPr>
          <w:ind w:left="1" w:hanging="1"/>
        </w:pPr>
        <w:rPr>
          <w:rFonts w:ascii="WP TypographicSymbols" w:hAnsi="WP TypographicSymbols" w:hint="default"/>
        </w:rPr>
      </w:lvl>
    </w:lvlOverride>
  </w:num>
  <w:num w:numId="6">
    <w:abstractNumId w:val="6"/>
  </w:num>
  <w:num w:numId="7">
    <w:abstractNumId w:val="8"/>
  </w:num>
  <w:num w:numId="8">
    <w:abstractNumId w:val="15"/>
  </w:num>
  <w:num w:numId="9">
    <w:abstractNumId w:val="12"/>
  </w:num>
  <w:num w:numId="10">
    <w:abstractNumId w:val="10"/>
  </w:num>
  <w:num w:numId="11">
    <w:abstractNumId w:val="3"/>
  </w:num>
  <w:num w:numId="12">
    <w:abstractNumId w:val="7"/>
  </w:num>
  <w:num w:numId="13">
    <w:abstractNumId w:val="11"/>
  </w:num>
  <w:num w:numId="14">
    <w:abstractNumId w:val="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ctiveWritingStyle w:appName="MSWord" w:lang="fr-FR" w:vendorID="9" w:dllVersion="512"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3AF"/>
    <w:rsid w:val="00010073"/>
    <w:rsid w:val="00012EED"/>
    <w:rsid w:val="0002025E"/>
    <w:rsid w:val="00020473"/>
    <w:rsid w:val="00026B14"/>
    <w:rsid w:val="000550BE"/>
    <w:rsid w:val="00057586"/>
    <w:rsid w:val="000620FF"/>
    <w:rsid w:val="00066FC0"/>
    <w:rsid w:val="000704D0"/>
    <w:rsid w:val="00070E85"/>
    <w:rsid w:val="000961AD"/>
    <w:rsid w:val="000B184C"/>
    <w:rsid w:val="000B3E12"/>
    <w:rsid w:val="000B41D8"/>
    <w:rsid w:val="000C7FFD"/>
    <w:rsid w:val="000E353E"/>
    <w:rsid w:val="000E4E06"/>
    <w:rsid w:val="000E7F9A"/>
    <w:rsid w:val="000F27C5"/>
    <w:rsid w:val="000F59B7"/>
    <w:rsid w:val="00101A7F"/>
    <w:rsid w:val="00104379"/>
    <w:rsid w:val="00110DA7"/>
    <w:rsid w:val="00112A64"/>
    <w:rsid w:val="00126A35"/>
    <w:rsid w:val="001332B2"/>
    <w:rsid w:val="00140C54"/>
    <w:rsid w:val="00142216"/>
    <w:rsid w:val="00150B9F"/>
    <w:rsid w:val="00162161"/>
    <w:rsid w:val="00170C82"/>
    <w:rsid w:val="001726D7"/>
    <w:rsid w:val="00175265"/>
    <w:rsid w:val="001764EF"/>
    <w:rsid w:val="001774DA"/>
    <w:rsid w:val="00184171"/>
    <w:rsid w:val="00190BC9"/>
    <w:rsid w:val="00195516"/>
    <w:rsid w:val="001A695C"/>
    <w:rsid w:val="001B37F1"/>
    <w:rsid w:val="001B3B64"/>
    <w:rsid w:val="001C0988"/>
    <w:rsid w:val="001C4985"/>
    <w:rsid w:val="001C5DFE"/>
    <w:rsid w:val="001C7167"/>
    <w:rsid w:val="001D0166"/>
    <w:rsid w:val="001D3577"/>
    <w:rsid w:val="001D5BEC"/>
    <w:rsid w:val="001E0FFE"/>
    <w:rsid w:val="001F3657"/>
    <w:rsid w:val="001F452E"/>
    <w:rsid w:val="00204448"/>
    <w:rsid w:val="002069B1"/>
    <w:rsid w:val="002147FB"/>
    <w:rsid w:val="00215650"/>
    <w:rsid w:val="002334AE"/>
    <w:rsid w:val="00236049"/>
    <w:rsid w:val="00236267"/>
    <w:rsid w:val="00237CB5"/>
    <w:rsid w:val="0024189E"/>
    <w:rsid w:val="00247E1D"/>
    <w:rsid w:val="00256EA5"/>
    <w:rsid w:val="002675B2"/>
    <w:rsid w:val="00267EA5"/>
    <w:rsid w:val="00275727"/>
    <w:rsid w:val="00286FAA"/>
    <w:rsid w:val="00297300"/>
    <w:rsid w:val="002A5D3B"/>
    <w:rsid w:val="002C4404"/>
    <w:rsid w:val="002D7C1B"/>
    <w:rsid w:val="002F1BB7"/>
    <w:rsid w:val="002F1C25"/>
    <w:rsid w:val="002F1E97"/>
    <w:rsid w:val="002F5310"/>
    <w:rsid w:val="00306510"/>
    <w:rsid w:val="0031720D"/>
    <w:rsid w:val="003211E3"/>
    <w:rsid w:val="0032339F"/>
    <w:rsid w:val="00325ECD"/>
    <w:rsid w:val="00326DA9"/>
    <w:rsid w:val="00354696"/>
    <w:rsid w:val="003567E8"/>
    <w:rsid w:val="00357C05"/>
    <w:rsid w:val="0036117B"/>
    <w:rsid w:val="0036229D"/>
    <w:rsid w:val="003661E4"/>
    <w:rsid w:val="00370CE7"/>
    <w:rsid w:val="0037243F"/>
    <w:rsid w:val="00390765"/>
    <w:rsid w:val="003A1346"/>
    <w:rsid w:val="003A7DAD"/>
    <w:rsid w:val="003A7EFD"/>
    <w:rsid w:val="003B0E03"/>
    <w:rsid w:val="003B64C3"/>
    <w:rsid w:val="003C10F1"/>
    <w:rsid w:val="003C1221"/>
    <w:rsid w:val="003C4346"/>
    <w:rsid w:val="003E412A"/>
    <w:rsid w:val="003E597C"/>
    <w:rsid w:val="003F3C1E"/>
    <w:rsid w:val="003F602B"/>
    <w:rsid w:val="0041560F"/>
    <w:rsid w:val="00420116"/>
    <w:rsid w:val="00423D64"/>
    <w:rsid w:val="00425864"/>
    <w:rsid w:val="004347A5"/>
    <w:rsid w:val="004476E0"/>
    <w:rsid w:val="00453057"/>
    <w:rsid w:val="00453AC7"/>
    <w:rsid w:val="004654EC"/>
    <w:rsid w:val="00470FDF"/>
    <w:rsid w:val="00497E85"/>
    <w:rsid w:val="004A7983"/>
    <w:rsid w:val="004B000B"/>
    <w:rsid w:val="004B1E29"/>
    <w:rsid w:val="004B33A1"/>
    <w:rsid w:val="004C089E"/>
    <w:rsid w:val="004C4E90"/>
    <w:rsid w:val="004C607E"/>
    <w:rsid w:val="004E2236"/>
    <w:rsid w:val="00517392"/>
    <w:rsid w:val="00517854"/>
    <w:rsid w:val="00524C9D"/>
    <w:rsid w:val="00526FB5"/>
    <w:rsid w:val="005375A6"/>
    <w:rsid w:val="005403C0"/>
    <w:rsid w:val="005435B3"/>
    <w:rsid w:val="00546C5E"/>
    <w:rsid w:val="005515AB"/>
    <w:rsid w:val="00555F66"/>
    <w:rsid w:val="005632A9"/>
    <w:rsid w:val="00571789"/>
    <w:rsid w:val="00575687"/>
    <w:rsid w:val="00575CC5"/>
    <w:rsid w:val="005770C4"/>
    <w:rsid w:val="00594DDE"/>
    <w:rsid w:val="00597FF0"/>
    <w:rsid w:val="005A6A47"/>
    <w:rsid w:val="005A6C5B"/>
    <w:rsid w:val="005A7C99"/>
    <w:rsid w:val="005B074F"/>
    <w:rsid w:val="005E0AE7"/>
    <w:rsid w:val="005E1875"/>
    <w:rsid w:val="005E54E2"/>
    <w:rsid w:val="005F0C14"/>
    <w:rsid w:val="005F3642"/>
    <w:rsid w:val="00602029"/>
    <w:rsid w:val="00602AAB"/>
    <w:rsid w:val="006038F2"/>
    <w:rsid w:val="00605264"/>
    <w:rsid w:val="0060619B"/>
    <w:rsid w:val="00610411"/>
    <w:rsid w:val="00615423"/>
    <w:rsid w:val="00621C1A"/>
    <w:rsid w:val="00626166"/>
    <w:rsid w:val="00631711"/>
    <w:rsid w:val="00631857"/>
    <w:rsid w:val="0063451B"/>
    <w:rsid w:val="00641135"/>
    <w:rsid w:val="00641895"/>
    <w:rsid w:val="00641D60"/>
    <w:rsid w:val="00654871"/>
    <w:rsid w:val="006556E3"/>
    <w:rsid w:val="00676BB6"/>
    <w:rsid w:val="006970D3"/>
    <w:rsid w:val="006979FE"/>
    <w:rsid w:val="006A0B11"/>
    <w:rsid w:val="006A726F"/>
    <w:rsid w:val="006A7884"/>
    <w:rsid w:val="006B2E56"/>
    <w:rsid w:val="006B5B6E"/>
    <w:rsid w:val="006C5A8A"/>
    <w:rsid w:val="006D65F9"/>
    <w:rsid w:val="006D6A57"/>
    <w:rsid w:val="006D7066"/>
    <w:rsid w:val="006E08AB"/>
    <w:rsid w:val="006E3195"/>
    <w:rsid w:val="006E36B9"/>
    <w:rsid w:val="006F2D56"/>
    <w:rsid w:val="006F53CE"/>
    <w:rsid w:val="00703D52"/>
    <w:rsid w:val="00704240"/>
    <w:rsid w:val="0071030A"/>
    <w:rsid w:val="00711612"/>
    <w:rsid w:val="00727E7F"/>
    <w:rsid w:val="00731262"/>
    <w:rsid w:val="00734BCB"/>
    <w:rsid w:val="00735CB4"/>
    <w:rsid w:val="00735DD4"/>
    <w:rsid w:val="00746668"/>
    <w:rsid w:val="00757178"/>
    <w:rsid w:val="00760449"/>
    <w:rsid w:val="007678BC"/>
    <w:rsid w:val="00771F65"/>
    <w:rsid w:val="00773A17"/>
    <w:rsid w:val="007865F3"/>
    <w:rsid w:val="0078676F"/>
    <w:rsid w:val="0079777F"/>
    <w:rsid w:val="007A0312"/>
    <w:rsid w:val="007A291D"/>
    <w:rsid w:val="007B03F2"/>
    <w:rsid w:val="007B7008"/>
    <w:rsid w:val="007B7CB8"/>
    <w:rsid w:val="007C3C46"/>
    <w:rsid w:val="007C5682"/>
    <w:rsid w:val="007C7462"/>
    <w:rsid w:val="007D166A"/>
    <w:rsid w:val="007E1236"/>
    <w:rsid w:val="007F00C7"/>
    <w:rsid w:val="007F39FD"/>
    <w:rsid w:val="007F7CA5"/>
    <w:rsid w:val="0080214B"/>
    <w:rsid w:val="00812EFE"/>
    <w:rsid w:val="00820AD5"/>
    <w:rsid w:val="008308B1"/>
    <w:rsid w:val="00831C2C"/>
    <w:rsid w:val="00836D0E"/>
    <w:rsid w:val="008433EE"/>
    <w:rsid w:val="00847D97"/>
    <w:rsid w:val="008519BB"/>
    <w:rsid w:val="00863ACA"/>
    <w:rsid w:val="00870EE9"/>
    <w:rsid w:val="00872103"/>
    <w:rsid w:val="008824A6"/>
    <w:rsid w:val="00883544"/>
    <w:rsid w:val="00885CC3"/>
    <w:rsid w:val="00897249"/>
    <w:rsid w:val="008A45D6"/>
    <w:rsid w:val="008A6818"/>
    <w:rsid w:val="008B03BD"/>
    <w:rsid w:val="008C18B9"/>
    <w:rsid w:val="008C18CD"/>
    <w:rsid w:val="008D31C7"/>
    <w:rsid w:val="008E2AE3"/>
    <w:rsid w:val="00900E7D"/>
    <w:rsid w:val="009136D3"/>
    <w:rsid w:val="00913844"/>
    <w:rsid w:val="00917777"/>
    <w:rsid w:val="0093306E"/>
    <w:rsid w:val="00934FC3"/>
    <w:rsid w:val="0093749F"/>
    <w:rsid w:val="00941A57"/>
    <w:rsid w:val="00945DF5"/>
    <w:rsid w:val="00946733"/>
    <w:rsid w:val="00950350"/>
    <w:rsid w:val="0095706B"/>
    <w:rsid w:val="00963852"/>
    <w:rsid w:val="00970474"/>
    <w:rsid w:val="0097183B"/>
    <w:rsid w:val="009721DF"/>
    <w:rsid w:val="00980E75"/>
    <w:rsid w:val="00981015"/>
    <w:rsid w:val="00992C34"/>
    <w:rsid w:val="009952CA"/>
    <w:rsid w:val="009A2C8A"/>
    <w:rsid w:val="009D390B"/>
    <w:rsid w:val="009D5D35"/>
    <w:rsid w:val="009D67AC"/>
    <w:rsid w:val="009E296C"/>
    <w:rsid w:val="009E3718"/>
    <w:rsid w:val="009E6215"/>
    <w:rsid w:val="009F385F"/>
    <w:rsid w:val="00A04018"/>
    <w:rsid w:val="00A14831"/>
    <w:rsid w:val="00A314D2"/>
    <w:rsid w:val="00A45C56"/>
    <w:rsid w:val="00A56880"/>
    <w:rsid w:val="00A56E92"/>
    <w:rsid w:val="00A827BC"/>
    <w:rsid w:val="00A83A1A"/>
    <w:rsid w:val="00A918B7"/>
    <w:rsid w:val="00A9506B"/>
    <w:rsid w:val="00AA241A"/>
    <w:rsid w:val="00AB1214"/>
    <w:rsid w:val="00AB26ED"/>
    <w:rsid w:val="00AB43C6"/>
    <w:rsid w:val="00AC4C2E"/>
    <w:rsid w:val="00AE66A0"/>
    <w:rsid w:val="00AF4B53"/>
    <w:rsid w:val="00AF736D"/>
    <w:rsid w:val="00B10750"/>
    <w:rsid w:val="00B203E9"/>
    <w:rsid w:val="00B3235D"/>
    <w:rsid w:val="00B34D85"/>
    <w:rsid w:val="00B3586F"/>
    <w:rsid w:val="00B42C75"/>
    <w:rsid w:val="00B42D51"/>
    <w:rsid w:val="00B455C7"/>
    <w:rsid w:val="00B5791B"/>
    <w:rsid w:val="00B640DF"/>
    <w:rsid w:val="00B70662"/>
    <w:rsid w:val="00B730A0"/>
    <w:rsid w:val="00B810BA"/>
    <w:rsid w:val="00B82F5A"/>
    <w:rsid w:val="00B86ABC"/>
    <w:rsid w:val="00B92CAD"/>
    <w:rsid w:val="00B963E5"/>
    <w:rsid w:val="00BA2616"/>
    <w:rsid w:val="00BB3C8C"/>
    <w:rsid w:val="00BB783F"/>
    <w:rsid w:val="00BB78C8"/>
    <w:rsid w:val="00BF669C"/>
    <w:rsid w:val="00C00E4B"/>
    <w:rsid w:val="00C03C04"/>
    <w:rsid w:val="00C03E07"/>
    <w:rsid w:val="00C0433D"/>
    <w:rsid w:val="00C07996"/>
    <w:rsid w:val="00C10338"/>
    <w:rsid w:val="00C105EA"/>
    <w:rsid w:val="00C17AAA"/>
    <w:rsid w:val="00C213DC"/>
    <w:rsid w:val="00C21753"/>
    <w:rsid w:val="00C31025"/>
    <w:rsid w:val="00C439B4"/>
    <w:rsid w:val="00C47618"/>
    <w:rsid w:val="00C513FA"/>
    <w:rsid w:val="00C60E5B"/>
    <w:rsid w:val="00C633E3"/>
    <w:rsid w:val="00C72933"/>
    <w:rsid w:val="00C733C1"/>
    <w:rsid w:val="00C80FE4"/>
    <w:rsid w:val="00C81D2F"/>
    <w:rsid w:val="00C923AF"/>
    <w:rsid w:val="00CA1B58"/>
    <w:rsid w:val="00CA59A4"/>
    <w:rsid w:val="00CB6E3A"/>
    <w:rsid w:val="00CC4359"/>
    <w:rsid w:val="00CE1F8C"/>
    <w:rsid w:val="00CE6F82"/>
    <w:rsid w:val="00CE77EC"/>
    <w:rsid w:val="00CF362E"/>
    <w:rsid w:val="00D0208B"/>
    <w:rsid w:val="00D0623E"/>
    <w:rsid w:val="00D13176"/>
    <w:rsid w:val="00D136FA"/>
    <w:rsid w:val="00D15C2C"/>
    <w:rsid w:val="00D179CA"/>
    <w:rsid w:val="00D200A0"/>
    <w:rsid w:val="00D310AF"/>
    <w:rsid w:val="00D33E3F"/>
    <w:rsid w:val="00D45CB7"/>
    <w:rsid w:val="00D5114C"/>
    <w:rsid w:val="00D64D5D"/>
    <w:rsid w:val="00D7545F"/>
    <w:rsid w:val="00D8538D"/>
    <w:rsid w:val="00D91223"/>
    <w:rsid w:val="00DA1478"/>
    <w:rsid w:val="00DA642D"/>
    <w:rsid w:val="00DB38A6"/>
    <w:rsid w:val="00DB7D54"/>
    <w:rsid w:val="00DC5E8D"/>
    <w:rsid w:val="00DD2F29"/>
    <w:rsid w:val="00DD6A41"/>
    <w:rsid w:val="00E02091"/>
    <w:rsid w:val="00E0256E"/>
    <w:rsid w:val="00E04131"/>
    <w:rsid w:val="00E07638"/>
    <w:rsid w:val="00E10308"/>
    <w:rsid w:val="00E31F01"/>
    <w:rsid w:val="00E358FF"/>
    <w:rsid w:val="00E42613"/>
    <w:rsid w:val="00E4501F"/>
    <w:rsid w:val="00E50E3C"/>
    <w:rsid w:val="00E52C21"/>
    <w:rsid w:val="00E56F69"/>
    <w:rsid w:val="00E61105"/>
    <w:rsid w:val="00E63DEA"/>
    <w:rsid w:val="00E70D5F"/>
    <w:rsid w:val="00E70D63"/>
    <w:rsid w:val="00E75C4C"/>
    <w:rsid w:val="00E761DE"/>
    <w:rsid w:val="00E81A38"/>
    <w:rsid w:val="00E83CB2"/>
    <w:rsid w:val="00E90068"/>
    <w:rsid w:val="00E92360"/>
    <w:rsid w:val="00E92497"/>
    <w:rsid w:val="00E95819"/>
    <w:rsid w:val="00EA35DE"/>
    <w:rsid w:val="00EA61EA"/>
    <w:rsid w:val="00EA7CC0"/>
    <w:rsid w:val="00EB0C44"/>
    <w:rsid w:val="00EB2B7F"/>
    <w:rsid w:val="00ED1BB5"/>
    <w:rsid w:val="00ED1DE6"/>
    <w:rsid w:val="00ED2FED"/>
    <w:rsid w:val="00EE161C"/>
    <w:rsid w:val="00F140F0"/>
    <w:rsid w:val="00F23837"/>
    <w:rsid w:val="00F23895"/>
    <w:rsid w:val="00F260E5"/>
    <w:rsid w:val="00F4045A"/>
    <w:rsid w:val="00F54C62"/>
    <w:rsid w:val="00F57575"/>
    <w:rsid w:val="00F629D2"/>
    <w:rsid w:val="00F77AC0"/>
    <w:rsid w:val="00F77B62"/>
    <w:rsid w:val="00F90A77"/>
    <w:rsid w:val="00F90D3C"/>
    <w:rsid w:val="00F93FDF"/>
    <w:rsid w:val="00F97F0F"/>
    <w:rsid w:val="00FA02E6"/>
    <w:rsid w:val="00FA5526"/>
    <w:rsid w:val="00FA5A59"/>
    <w:rsid w:val="00FB0C3B"/>
    <w:rsid w:val="00FB2CB6"/>
    <w:rsid w:val="00FB57CF"/>
    <w:rsid w:val="00FC03EC"/>
    <w:rsid w:val="00FC14FE"/>
    <w:rsid w:val="00FD27E4"/>
    <w:rsid w:val="00FE1DCD"/>
    <w:rsid w:val="00FE25A3"/>
    <w:rsid w:val="00FF6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BCD196"/>
  <w15:docId w15:val="{1B199DD5-E781-47C7-B28E-17C4C837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EA5"/>
    <w:rPr>
      <w:rFonts w:ascii="Verdana" w:hAnsi="Verdana"/>
      <w:sz w:val="22"/>
    </w:rPr>
  </w:style>
  <w:style w:type="paragraph" w:styleId="Heading1">
    <w:name w:val="heading 1"/>
    <w:basedOn w:val="Normal"/>
    <w:next w:val="Normal"/>
    <w:qFormat/>
    <w:rsid w:val="00B86ABC"/>
    <w:pPr>
      <w:keepNext/>
      <w:autoSpaceDE w:val="0"/>
      <w:autoSpaceDN w:val="0"/>
      <w:adjustRightInd w:val="0"/>
      <w:jc w:val="center"/>
      <w:outlineLvl w:val="0"/>
    </w:pPr>
    <w:rPr>
      <w:szCs w:val="22"/>
    </w:rPr>
  </w:style>
  <w:style w:type="paragraph" w:styleId="Heading2">
    <w:name w:val="heading 2"/>
    <w:basedOn w:val="Normal"/>
    <w:next w:val="Normal"/>
    <w:autoRedefine/>
    <w:qFormat/>
    <w:rsid w:val="00B86ABC"/>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
    <w:name w:val="Body Text"/>
    <w:basedOn w:val="Normal"/>
    <w:pPr>
      <w:jc w:val="center"/>
    </w:pPr>
    <w:rPr>
      <w:b/>
      <w:bCs/>
      <w:color w:val="000000"/>
      <w:sz w:val="40"/>
      <w:szCs w:val="44"/>
    </w:rPr>
  </w:style>
  <w:style w:type="paragraph" w:styleId="BodyText2">
    <w:name w:val="Body Text 2"/>
    <w:basedOn w:val="Normal"/>
    <w:pPr>
      <w:jc w:val="both"/>
    </w:pPr>
    <w:rPr>
      <w:i/>
      <w:iCs/>
    </w:rPr>
  </w:style>
  <w:style w:type="paragraph" w:customStyle="1" w:styleId="HTMLAcronym1">
    <w:name w:val="HTML Acronym1"/>
    <w:basedOn w:val="z-TopofForm"/>
    <w:pPr>
      <w:pBdr>
        <w:bottom w:val="none" w:sz="0" w:space="0" w:color="auto"/>
      </w:pBdr>
      <w:jc w:val="left"/>
    </w:pPr>
    <w:rPr>
      <w:rFonts w:ascii="Times" w:hAnsi="Times" w:cs="Times New Roman"/>
      <w:vanish w:val="0"/>
      <w:sz w:val="24"/>
      <w:szCs w:val="20"/>
      <w:lang w:val="en-GB"/>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BalloonText">
    <w:name w:val="Balloon Text"/>
    <w:basedOn w:val="Normal"/>
    <w:semiHidden/>
    <w:rPr>
      <w:rFonts w:ascii="Tahoma" w:hAnsi="Tahoma" w:cs="Tahoma"/>
      <w:sz w:val="16"/>
      <w:szCs w:val="16"/>
    </w:rPr>
  </w:style>
  <w:style w:type="paragraph" w:customStyle="1" w:styleId="Level1">
    <w:name w:val="Level 1"/>
    <w:rsid w:val="00FB57CF"/>
    <w:pPr>
      <w:autoSpaceDE w:val="0"/>
      <w:autoSpaceDN w:val="0"/>
      <w:adjustRightInd w:val="0"/>
      <w:ind w:left="720"/>
    </w:pPr>
    <w:rPr>
      <w:szCs w:val="24"/>
    </w:rPr>
  </w:style>
  <w:style w:type="paragraph" w:customStyle="1" w:styleId="Default">
    <w:name w:val="Default"/>
    <w:rsid w:val="009721DF"/>
    <w:pPr>
      <w:autoSpaceDE w:val="0"/>
      <w:autoSpaceDN w:val="0"/>
      <w:adjustRightInd w:val="0"/>
    </w:pPr>
    <w:rPr>
      <w:rFonts w:ascii="Verdana" w:hAnsi="Verdana" w:cs="Verdana"/>
      <w:color w:val="000000"/>
      <w:sz w:val="24"/>
      <w:szCs w:val="24"/>
    </w:rPr>
  </w:style>
  <w:style w:type="paragraph" w:customStyle="1" w:styleId="ColorfulList-Accent11">
    <w:name w:val="Colorful List - Accent 11"/>
    <w:basedOn w:val="Normal"/>
    <w:uiPriority w:val="34"/>
    <w:qFormat/>
    <w:rsid w:val="00981015"/>
    <w:pPr>
      <w:ind w:left="720"/>
    </w:pPr>
  </w:style>
  <w:style w:type="character" w:styleId="Strong">
    <w:name w:val="Strong"/>
    <w:qFormat/>
    <w:rsid w:val="00B86ABC"/>
    <w:rPr>
      <w:b/>
      <w:bCs/>
    </w:rPr>
  </w:style>
  <w:style w:type="character" w:customStyle="1" w:styleId="HeaderChar">
    <w:name w:val="Header Char"/>
    <w:link w:val="Header"/>
    <w:uiPriority w:val="99"/>
    <w:rsid w:val="00FA02E6"/>
    <w:rPr>
      <w:sz w:val="24"/>
    </w:rPr>
  </w:style>
  <w:style w:type="character" w:customStyle="1" w:styleId="FooterChar">
    <w:name w:val="Footer Char"/>
    <w:basedOn w:val="DefaultParagraphFont"/>
    <w:link w:val="Footer"/>
    <w:uiPriority w:val="99"/>
    <w:rsid w:val="007B7CB8"/>
    <w:rPr>
      <w:sz w:val="24"/>
    </w:rPr>
  </w:style>
  <w:style w:type="character" w:styleId="CommentReference">
    <w:name w:val="annotation reference"/>
    <w:basedOn w:val="DefaultParagraphFont"/>
    <w:semiHidden/>
    <w:unhideWhenUsed/>
    <w:rsid w:val="00575687"/>
    <w:rPr>
      <w:sz w:val="16"/>
      <w:szCs w:val="16"/>
    </w:rPr>
  </w:style>
  <w:style w:type="paragraph" w:styleId="CommentText">
    <w:name w:val="annotation text"/>
    <w:basedOn w:val="Normal"/>
    <w:link w:val="CommentTextChar"/>
    <w:semiHidden/>
    <w:unhideWhenUsed/>
    <w:rsid w:val="00575687"/>
    <w:rPr>
      <w:sz w:val="20"/>
    </w:rPr>
  </w:style>
  <w:style w:type="character" w:customStyle="1" w:styleId="CommentTextChar">
    <w:name w:val="Comment Text Char"/>
    <w:basedOn w:val="DefaultParagraphFont"/>
    <w:link w:val="CommentText"/>
    <w:semiHidden/>
    <w:rsid w:val="00575687"/>
    <w:rPr>
      <w:rFonts w:ascii="Verdana" w:hAnsi="Verdana"/>
    </w:rPr>
  </w:style>
  <w:style w:type="paragraph" w:styleId="CommentSubject">
    <w:name w:val="annotation subject"/>
    <w:basedOn w:val="CommentText"/>
    <w:next w:val="CommentText"/>
    <w:link w:val="CommentSubjectChar"/>
    <w:semiHidden/>
    <w:unhideWhenUsed/>
    <w:rsid w:val="00575687"/>
    <w:rPr>
      <w:b/>
      <w:bCs/>
    </w:rPr>
  </w:style>
  <w:style w:type="character" w:customStyle="1" w:styleId="CommentSubjectChar">
    <w:name w:val="Comment Subject Char"/>
    <w:basedOn w:val="CommentTextChar"/>
    <w:link w:val="CommentSubject"/>
    <w:semiHidden/>
    <w:rsid w:val="00575687"/>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7438">
      <w:bodyDiv w:val="1"/>
      <w:marLeft w:val="0"/>
      <w:marRight w:val="0"/>
      <w:marTop w:val="0"/>
      <w:marBottom w:val="0"/>
      <w:divBdr>
        <w:top w:val="none" w:sz="0" w:space="0" w:color="auto"/>
        <w:left w:val="none" w:sz="0" w:space="0" w:color="auto"/>
        <w:bottom w:val="none" w:sz="0" w:space="0" w:color="auto"/>
        <w:right w:val="none" w:sz="0" w:space="0" w:color="auto"/>
      </w:divBdr>
    </w:div>
    <w:div w:id="517889902">
      <w:bodyDiv w:val="1"/>
      <w:marLeft w:val="0"/>
      <w:marRight w:val="0"/>
      <w:marTop w:val="0"/>
      <w:marBottom w:val="0"/>
      <w:divBdr>
        <w:top w:val="none" w:sz="0" w:space="0" w:color="auto"/>
        <w:left w:val="none" w:sz="0" w:space="0" w:color="auto"/>
        <w:bottom w:val="none" w:sz="0" w:space="0" w:color="auto"/>
        <w:right w:val="none" w:sz="0" w:space="0" w:color="auto"/>
      </w:divBdr>
    </w:div>
    <w:div w:id="550196798">
      <w:bodyDiv w:val="1"/>
      <w:marLeft w:val="0"/>
      <w:marRight w:val="0"/>
      <w:marTop w:val="0"/>
      <w:marBottom w:val="0"/>
      <w:divBdr>
        <w:top w:val="none" w:sz="0" w:space="0" w:color="auto"/>
        <w:left w:val="none" w:sz="0" w:space="0" w:color="auto"/>
        <w:bottom w:val="none" w:sz="0" w:space="0" w:color="auto"/>
        <w:right w:val="none" w:sz="0" w:space="0" w:color="auto"/>
      </w:divBdr>
    </w:div>
    <w:div w:id="617834191">
      <w:bodyDiv w:val="1"/>
      <w:marLeft w:val="0"/>
      <w:marRight w:val="0"/>
      <w:marTop w:val="0"/>
      <w:marBottom w:val="0"/>
      <w:divBdr>
        <w:top w:val="none" w:sz="0" w:space="0" w:color="auto"/>
        <w:left w:val="none" w:sz="0" w:space="0" w:color="auto"/>
        <w:bottom w:val="none" w:sz="0" w:space="0" w:color="auto"/>
        <w:right w:val="none" w:sz="0" w:space="0" w:color="auto"/>
      </w:divBdr>
    </w:div>
    <w:div w:id="1105999476">
      <w:bodyDiv w:val="1"/>
      <w:marLeft w:val="0"/>
      <w:marRight w:val="0"/>
      <w:marTop w:val="0"/>
      <w:marBottom w:val="0"/>
      <w:divBdr>
        <w:top w:val="none" w:sz="0" w:space="0" w:color="auto"/>
        <w:left w:val="none" w:sz="0" w:space="0" w:color="auto"/>
        <w:bottom w:val="none" w:sz="0" w:space="0" w:color="auto"/>
        <w:right w:val="none" w:sz="0" w:space="0" w:color="auto"/>
      </w:divBdr>
    </w:div>
    <w:div w:id="1664046189">
      <w:bodyDiv w:val="1"/>
      <w:marLeft w:val="0"/>
      <w:marRight w:val="0"/>
      <w:marTop w:val="0"/>
      <w:marBottom w:val="0"/>
      <w:divBdr>
        <w:top w:val="none" w:sz="0" w:space="0" w:color="auto"/>
        <w:left w:val="none" w:sz="0" w:space="0" w:color="auto"/>
        <w:bottom w:val="none" w:sz="0" w:space="0" w:color="auto"/>
        <w:right w:val="none" w:sz="0" w:space="0" w:color="auto"/>
      </w:divBdr>
    </w:div>
    <w:div w:id="1808010788">
      <w:bodyDiv w:val="1"/>
      <w:marLeft w:val="0"/>
      <w:marRight w:val="0"/>
      <w:marTop w:val="0"/>
      <w:marBottom w:val="0"/>
      <w:divBdr>
        <w:top w:val="none" w:sz="0" w:space="0" w:color="auto"/>
        <w:left w:val="none" w:sz="0" w:space="0" w:color="auto"/>
        <w:bottom w:val="none" w:sz="0" w:space="0" w:color="auto"/>
        <w:right w:val="none" w:sz="0" w:space="0" w:color="auto"/>
      </w:divBdr>
    </w:div>
    <w:div w:id="1870794608">
      <w:bodyDiv w:val="1"/>
      <w:marLeft w:val="0"/>
      <w:marRight w:val="0"/>
      <w:marTop w:val="0"/>
      <w:marBottom w:val="0"/>
      <w:divBdr>
        <w:top w:val="none" w:sz="0" w:space="0" w:color="auto"/>
        <w:left w:val="none" w:sz="0" w:space="0" w:color="auto"/>
        <w:bottom w:val="none" w:sz="0" w:space="0" w:color="auto"/>
        <w:right w:val="none" w:sz="0" w:space="0" w:color="auto"/>
      </w:divBdr>
    </w:div>
    <w:div w:id="202724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File_x0020_Category xmlns="e2c91a3e-8eee-4aed-b5f7-1f075c53fb83">Template-Samples</File_x0020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2CC6AD2F70B748977B20414A79401B" ma:contentTypeVersion="3" ma:contentTypeDescription="Create a new document." ma:contentTypeScope="" ma:versionID="30c5f5c4cbd993bfb57a173a2991f074">
  <xsd:schema xmlns:xsd="http://www.w3.org/2001/XMLSchema" xmlns:xs="http://www.w3.org/2001/XMLSchema" xmlns:p="http://schemas.microsoft.com/office/2006/metadata/properties" xmlns:ns1="http://schemas.microsoft.com/sharepoint/v3" xmlns:ns2="e2c91a3e-8eee-4aed-b5f7-1f075c53fb83" targetNamespace="http://schemas.microsoft.com/office/2006/metadata/properties" ma:root="true" ma:fieldsID="98f91f96201721aa9035e43d12f003a9" ns1:_="" ns2:_="">
    <xsd:import namespace="http://schemas.microsoft.com/sharepoint/v3"/>
    <xsd:import namespace="e2c91a3e-8eee-4aed-b5f7-1f075c53fb83"/>
    <xsd:element name="properties">
      <xsd:complexType>
        <xsd:sequence>
          <xsd:element name="documentManagement">
            <xsd:complexType>
              <xsd:all>
                <xsd:element ref="ns1:PublishingStartDate" minOccurs="0"/>
                <xsd:element ref="ns1:PublishingExpirationDate" minOccurs="0"/>
                <xsd:element ref="ns2:File_x0020_Categor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c91a3e-8eee-4aed-b5f7-1f075c53fb83" elementFormDefault="qualified">
    <xsd:import namespace="http://schemas.microsoft.com/office/2006/documentManagement/types"/>
    <xsd:import namespace="http://schemas.microsoft.com/office/infopath/2007/PartnerControls"/>
    <xsd:element name="File_x0020_Category" ma:index="10" ma:displayName="File Category" ma:default="Documents" ma:format="Dropdown" ma:internalName="File_x0020_Category">
      <xsd:simpleType>
        <xsd:restriction base="dms:Choice">
          <xsd:enumeration value="Documents"/>
          <xsd:enumeration value="Logos"/>
          <xsd:enumeration value="Maps"/>
          <xsd:enumeration value="Template-Samples"/>
          <xsd:enumeration value="Tips-Guid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1A73F-6031-46D8-A3AA-6463B3B3FE72}">
  <ds:schemaRefs>
    <ds:schemaRef ds:uri="http://schemas.microsoft.com/sharepoint/v3/contenttype/forms"/>
  </ds:schemaRefs>
</ds:datastoreItem>
</file>

<file path=customXml/itemProps2.xml><?xml version="1.0" encoding="utf-8"?>
<ds:datastoreItem xmlns:ds="http://schemas.openxmlformats.org/officeDocument/2006/customXml" ds:itemID="{CD4B96DB-A6B3-4B85-BD52-B0C1B9D353F9}">
  <ds:schemaRefs>
    <ds:schemaRef ds:uri="http://schemas.microsoft.com/office/2006/metadata/properties"/>
    <ds:schemaRef ds:uri="http://schemas.microsoft.com/office/infopath/2007/PartnerControls"/>
    <ds:schemaRef ds:uri="http://schemas.microsoft.com/sharepoint/v3"/>
    <ds:schemaRef ds:uri="e2c91a3e-8eee-4aed-b5f7-1f075c53fb83"/>
  </ds:schemaRefs>
</ds:datastoreItem>
</file>

<file path=customXml/itemProps3.xml><?xml version="1.0" encoding="utf-8"?>
<ds:datastoreItem xmlns:ds="http://schemas.openxmlformats.org/officeDocument/2006/customXml" ds:itemID="{936AD566-7118-42A7-85CA-DB68EF9A3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c91a3e-8eee-4aed-b5f7-1f075c53f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6DAB31-2EB6-4CE0-9914-DF0AF4EC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Michigan Department of Education Memo</vt:lpstr>
    </vt:vector>
  </TitlesOfParts>
  <Company>Dept. of Treasury</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Department of Education Memo</dc:title>
  <dc:subject/>
  <dc:creator>State of Michigan</dc:creator>
  <cp:keywords/>
  <cp:lastModifiedBy>Winkelman, Joanne (MDE)</cp:lastModifiedBy>
  <cp:revision>2</cp:revision>
  <cp:lastPrinted>2017-03-03T15:30:00Z</cp:lastPrinted>
  <dcterms:created xsi:type="dcterms:W3CDTF">2017-09-20T19:26:00Z</dcterms:created>
  <dcterms:modified xsi:type="dcterms:W3CDTF">2017-09-20T19:26:00Z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0x010100372CC6AD2F70B748977B20414A79401B</vt:lpwstr>
  </property>
</Properties>
</file>